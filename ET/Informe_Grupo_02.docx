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96DD" w14:textId="77777777" w:rsidR="001C1C10" w:rsidRDefault="001C1C10" w:rsidP="00C6554A">
      <w:pPr>
        <w:pStyle w:val="Foto"/>
        <w:rPr>
          <w:noProof/>
        </w:rPr>
      </w:pPr>
    </w:p>
    <w:p w14:paraId="2621FBC2" w14:textId="77777777" w:rsidR="001C1C10" w:rsidRDefault="001C1C10" w:rsidP="00C6554A">
      <w:pPr>
        <w:pStyle w:val="Foto"/>
        <w:rPr>
          <w:noProof/>
        </w:rPr>
      </w:pPr>
    </w:p>
    <w:p w14:paraId="7E10E754" w14:textId="77777777" w:rsidR="001C1C10" w:rsidRDefault="001C1C10" w:rsidP="00C6554A">
      <w:pPr>
        <w:pStyle w:val="Foto"/>
        <w:rPr>
          <w:noProof/>
        </w:rPr>
      </w:pPr>
    </w:p>
    <w:p w14:paraId="0CA842A8" w14:textId="77777777" w:rsidR="001C1C10" w:rsidRDefault="001C1C10" w:rsidP="00C6554A">
      <w:pPr>
        <w:pStyle w:val="Foto"/>
        <w:rPr>
          <w:noProof/>
        </w:rPr>
      </w:pPr>
    </w:p>
    <w:p w14:paraId="7D65E57E" w14:textId="77777777" w:rsidR="001C1C10" w:rsidRDefault="001C1C10" w:rsidP="00C6554A">
      <w:pPr>
        <w:pStyle w:val="Foto"/>
        <w:rPr>
          <w:noProof/>
        </w:rPr>
      </w:pPr>
    </w:p>
    <w:p w14:paraId="4F08FA37" w14:textId="77777777" w:rsidR="001C1C10" w:rsidRDefault="001C1C10" w:rsidP="00C6554A">
      <w:pPr>
        <w:pStyle w:val="Foto"/>
        <w:rPr>
          <w:noProof/>
        </w:rPr>
      </w:pPr>
    </w:p>
    <w:p w14:paraId="4898C68E" w14:textId="77777777" w:rsidR="001C1C10" w:rsidRDefault="001C1C10" w:rsidP="00C6554A">
      <w:pPr>
        <w:pStyle w:val="Foto"/>
        <w:rPr>
          <w:noProof/>
        </w:rPr>
      </w:pPr>
    </w:p>
    <w:p w14:paraId="0B9339E3" w14:textId="77777777" w:rsidR="001C1C10" w:rsidRDefault="001C1C10" w:rsidP="00C6554A">
      <w:pPr>
        <w:pStyle w:val="Foto"/>
        <w:rPr>
          <w:noProof/>
        </w:rPr>
      </w:pPr>
    </w:p>
    <w:p w14:paraId="3714A157" w14:textId="77777777" w:rsidR="001C1C10" w:rsidRDefault="001C1C10" w:rsidP="00C6554A">
      <w:pPr>
        <w:pStyle w:val="Foto"/>
        <w:rPr>
          <w:noProof/>
        </w:rPr>
      </w:pPr>
    </w:p>
    <w:p w14:paraId="609511A2" w14:textId="77777777" w:rsidR="001C1C10" w:rsidRDefault="001C1C10" w:rsidP="00C6554A">
      <w:pPr>
        <w:pStyle w:val="Foto"/>
        <w:rPr>
          <w:noProof/>
        </w:rPr>
      </w:pPr>
    </w:p>
    <w:p w14:paraId="0DE11B1F" w14:textId="77777777" w:rsidR="001C1C10" w:rsidRDefault="001C1C10" w:rsidP="00C6554A">
      <w:pPr>
        <w:pStyle w:val="Foto"/>
        <w:rPr>
          <w:noProof/>
        </w:rPr>
      </w:pPr>
    </w:p>
    <w:p w14:paraId="3E3EFA53" w14:textId="77777777" w:rsidR="001C1C10" w:rsidRDefault="001C1C10" w:rsidP="00C6554A">
      <w:pPr>
        <w:pStyle w:val="Foto"/>
        <w:rPr>
          <w:noProof/>
        </w:rPr>
      </w:pPr>
    </w:p>
    <w:p w14:paraId="5DFD59D7" w14:textId="0FDA215F" w:rsidR="00C6554A" w:rsidRPr="009679B1" w:rsidRDefault="001C1C10" w:rsidP="00C6554A">
      <w:pPr>
        <w:pStyle w:val="Foto"/>
        <w:rPr>
          <w:noProof/>
        </w:rPr>
      </w:pPr>
      <w:r>
        <w:rPr>
          <w:noProof/>
        </w:rPr>
        <w:drawing>
          <wp:inline distT="0" distB="0" distL="0" distR="0" wp14:anchorId="6ACAF8DC" wp14:editId="6A9BBB79">
            <wp:extent cx="23336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0B03" w14:textId="77777777" w:rsidR="00A572D1" w:rsidRDefault="00A572D1" w:rsidP="00C6554A">
      <w:pPr>
        <w:pStyle w:val="Ttulo"/>
        <w:rPr>
          <w:rFonts w:ascii="Arial" w:hAnsi="Arial" w:cs="Arial"/>
          <w:noProof/>
          <w:lang w:val="en-US"/>
        </w:rPr>
      </w:pPr>
    </w:p>
    <w:p w14:paraId="5B6C6BF7" w14:textId="45DEFDDE" w:rsidR="00C6554A" w:rsidRPr="001C1C10" w:rsidRDefault="001C1C10" w:rsidP="00C6554A">
      <w:pPr>
        <w:pStyle w:val="Ttulo"/>
        <w:rPr>
          <w:rFonts w:ascii="Arial" w:hAnsi="Arial" w:cs="Arial"/>
          <w:noProof/>
          <w:lang w:val="en-US"/>
        </w:rPr>
      </w:pPr>
      <w:r w:rsidRPr="001C1C10">
        <w:rPr>
          <w:rFonts w:ascii="Arial" w:hAnsi="Arial" w:cs="Arial"/>
          <w:noProof/>
          <w:lang w:val="en-US"/>
        </w:rPr>
        <w:t>NYC FIRE CODE GUIDE</w:t>
      </w:r>
    </w:p>
    <w:p w14:paraId="6976BAEB" w14:textId="13B93202" w:rsidR="00C6554A" w:rsidRDefault="001C1C10" w:rsidP="00C6554A">
      <w:pPr>
        <w:pStyle w:val="Subttulo"/>
        <w:rPr>
          <w:rFonts w:ascii="Arial" w:hAnsi="Arial" w:cs="Arial"/>
          <w:noProof/>
          <w:lang w:val="es-CL"/>
        </w:rPr>
      </w:pPr>
      <w:r w:rsidRPr="001C1C10">
        <w:rPr>
          <w:rFonts w:ascii="Arial" w:hAnsi="Arial" w:cs="Arial"/>
          <w:noProof/>
          <w:lang w:val="es-CL"/>
        </w:rPr>
        <w:t>Informe grupo 2</w:t>
      </w:r>
    </w:p>
    <w:p w14:paraId="42C027E1" w14:textId="60C6C292" w:rsidR="00A572D1" w:rsidRDefault="00A572D1" w:rsidP="00C6554A">
      <w:pPr>
        <w:pStyle w:val="Subttulo"/>
        <w:rPr>
          <w:rFonts w:ascii="Arial" w:hAnsi="Arial" w:cs="Arial"/>
          <w:noProof/>
          <w:lang w:val="es-CL"/>
        </w:rPr>
      </w:pPr>
    </w:p>
    <w:p w14:paraId="44234117" w14:textId="77777777" w:rsidR="00A572D1" w:rsidRPr="001C1C10" w:rsidRDefault="00A572D1" w:rsidP="00C6554A">
      <w:pPr>
        <w:pStyle w:val="Subttulo"/>
        <w:rPr>
          <w:rFonts w:ascii="Arial" w:hAnsi="Arial" w:cs="Arial"/>
          <w:noProof/>
          <w:lang w:val="es-CL"/>
        </w:rPr>
      </w:pPr>
    </w:p>
    <w:p w14:paraId="0AEDC18F" w14:textId="37C20700" w:rsidR="00C6554A" w:rsidRPr="001C1C10" w:rsidRDefault="001C1C10" w:rsidP="00C6554A">
      <w:pPr>
        <w:pStyle w:val="Informacindecontacto"/>
        <w:rPr>
          <w:noProof/>
          <w:lang w:val="en-US"/>
        </w:rPr>
      </w:pPr>
      <w:r w:rsidRPr="001C1C10">
        <w:rPr>
          <w:rFonts w:ascii="Arial" w:hAnsi="Arial" w:cs="Arial"/>
          <w:noProof/>
          <w:lang w:val="en-US"/>
        </w:rPr>
        <w:t>Ignacio Cisternas – Jorge Rubio</w:t>
      </w:r>
      <w:r w:rsidR="00C6554A" w:rsidRPr="001C1C10">
        <w:rPr>
          <w:rFonts w:ascii="Arial" w:hAnsi="Arial" w:cs="Arial"/>
          <w:noProof/>
          <w:lang w:val="en-US" w:bidi="es-ES"/>
        </w:rPr>
        <w:t xml:space="preserve">| </w:t>
      </w:r>
      <w:r w:rsidRPr="001C1C10">
        <w:rPr>
          <w:rFonts w:ascii="Arial" w:hAnsi="Arial" w:cs="Arial"/>
          <w:noProof/>
          <w:lang w:val="en-US"/>
        </w:rPr>
        <w:t>Big-Data_001D</w:t>
      </w:r>
      <w:r w:rsidR="00C6554A" w:rsidRPr="001C1C10">
        <w:rPr>
          <w:rFonts w:ascii="Arial" w:hAnsi="Arial" w:cs="Arial"/>
          <w:noProof/>
          <w:lang w:val="en-US" w:bidi="es-ES"/>
        </w:rPr>
        <w:t xml:space="preserve"> | </w:t>
      </w:r>
      <w:r w:rsidRPr="001C1C10">
        <w:rPr>
          <w:rFonts w:ascii="Arial" w:hAnsi="Arial" w:cs="Arial"/>
          <w:noProof/>
          <w:lang w:val="en-US"/>
        </w:rPr>
        <w:t>16/06/2021</w:t>
      </w:r>
      <w:r w:rsidR="00C6554A" w:rsidRPr="001C1C10">
        <w:rPr>
          <w:noProof/>
          <w:lang w:val="en-US" w:bidi="es-ES"/>
        </w:rPr>
        <w:br w:type="page"/>
      </w:r>
    </w:p>
    <w:p w14:paraId="5E274BE9" w14:textId="4BE1F7CA" w:rsidR="00C6554A" w:rsidRPr="00A572D1" w:rsidRDefault="001C1C10" w:rsidP="00C6554A">
      <w:pPr>
        <w:pStyle w:val="Ttulo1"/>
        <w:rPr>
          <w:rFonts w:ascii="Arial" w:hAnsi="Arial" w:cs="Arial"/>
          <w:noProof/>
          <w:sz w:val="28"/>
          <w:szCs w:val="28"/>
        </w:rPr>
      </w:pPr>
      <w:r w:rsidRPr="00A572D1">
        <w:rPr>
          <w:rFonts w:ascii="Arial" w:hAnsi="Arial" w:cs="Arial"/>
          <w:noProof/>
          <w:sz w:val="28"/>
          <w:szCs w:val="28"/>
        </w:rPr>
        <w:lastRenderedPageBreak/>
        <w:t>Indice</w:t>
      </w:r>
    </w:p>
    <w:p w14:paraId="36EBD50D" w14:textId="1059374E" w:rsidR="001C1C10" w:rsidRPr="00A572D1" w:rsidRDefault="001C1C10" w:rsidP="001C1C10">
      <w:pPr>
        <w:rPr>
          <w:rFonts w:ascii="Arial" w:hAnsi="Arial" w:cs="Arial"/>
        </w:rPr>
      </w:pPr>
    </w:p>
    <w:p w14:paraId="49AB6E2C" w14:textId="6D91D16E" w:rsidR="001C1C10" w:rsidRDefault="001C1C10" w:rsidP="001C1C10">
      <w:pPr>
        <w:jc w:val="both"/>
        <w:rPr>
          <w:rFonts w:ascii="Arial" w:hAnsi="Arial" w:cs="Arial"/>
        </w:rPr>
      </w:pPr>
    </w:p>
    <w:p w14:paraId="0E1C47E6" w14:textId="6DFEFB6C" w:rsidR="00A572D1" w:rsidRDefault="00A572D1" w:rsidP="001C1C10">
      <w:pPr>
        <w:jc w:val="both"/>
        <w:rPr>
          <w:rFonts w:ascii="Arial" w:hAnsi="Arial" w:cs="Arial"/>
        </w:rPr>
      </w:pPr>
    </w:p>
    <w:p w14:paraId="6A005944" w14:textId="2A6D696F" w:rsidR="00A572D1" w:rsidRDefault="00A572D1" w:rsidP="001C1C10">
      <w:pPr>
        <w:jc w:val="both"/>
        <w:rPr>
          <w:rFonts w:ascii="Arial" w:hAnsi="Arial" w:cs="Arial"/>
        </w:rPr>
      </w:pPr>
    </w:p>
    <w:p w14:paraId="42729819" w14:textId="4141C994" w:rsidR="00A572D1" w:rsidRDefault="00A572D1" w:rsidP="001C1C10">
      <w:pPr>
        <w:jc w:val="both"/>
        <w:rPr>
          <w:rFonts w:ascii="Arial" w:hAnsi="Arial" w:cs="Arial"/>
        </w:rPr>
      </w:pPr>
    </w:p>
    <w:p w14:paraId="13DF0C15" w14:textId="6EDF48E2" w:rsidR="00A572D1" w:rsidRDefault="00A572D1" w:rsidP="001C1C10">
      <w:pPr>
        <w:jc w:val="both"/>
        <w:rPr>
          <w:rFonts w:ascii="Arial" w:hAnsi="Arial" w:cs="Arial"/>
        </w:rPr>
      </w:pPr>
    </w:p>
    <w:p w14:paraId="06FBFC58" w14:textId="0C0C615D" w:rsidR="00A572D1" w:rsidRDefault="00A572D1" w:rsidP="001C1C10">
      <w:pPr>
        <w:jc w:val="both"/>
        <w:rPr>
          <w:rFonts w:ascii="Arial" w:hAnsi="Arial" w:cs="Arial"/>
        </w:rPr>
      </w:pPr>
    </w:p>
    <w:p w14:paraId="51FFD266" w14:textId="5E3773EF" w:rsidR="00A572D1" w:rsidRDefault="00A572D1" w:rsidP="001C1C10">
      <w:pPr>
        <w:jc w:val="both"/>
        <w:rPr>
          <w:rFonts w:ascii="Arial" w:hAnsi="Arial" w:cs="Arial"/>
        </w:rPr>
      </w:pPr>
    </w:p>
    <w:p w14:paraId="106792B6" w14:textId="7073FF65" w:rsidR="00A572D1" w:rsidRDefault="00A572D1" w:rsidP="001C1C10">
      <w:pPr>
        <w:jc w:val="both"/>
        <w:rPr>
          <w:rFonts w:ascii="Arial" w:hAnsi="Arial" w:cs="Arial"/>
        </w:rPr>
      </w:pPr>
    </w:p>
    <w:p w14:paraId="2D19B722" w14:textId="4E936D7D" w:rsidR="00A572D1" w:rsidRDefault="00A572D1" w:rsidP="001C1C10">
      <w:pPr>
        <w:jc w:val="both"/>
        <w:rPr>
          <w:rFonts w:ascii="Arial" w:hAnsi="Arial" w:cs="Arial"/>
        </w:rPr>
      </w:pPr>
    </w:p>
    <w:p w14:paraId="08DC41F6" w14:textId="04DB1CEA" w:rsidR="00A572D1" w:rsidRDefault="00A572D1" w:rsidP="001C1C10">
      <w:pPr>
        <w:jc w:val="both"/>
        <w:rPr>
          <w:rFonts w:ascii="Arial" w:hAnsi="Arial" w:cs="Arial"/>
        </w:rPr>
      </w:pPr>
    </w:p>
    <w:p w14:paraId="64F0E65E" w14:textId="08C2882E" w:rsidR="00A572D1" w:rsidRDefault="00A572D1" w:rsidP="001C1C10">
      <w:pPr>
        <w:jc w:val="both"/>
        <w:rPr>
          <w:rFonts w:ascii="Arial" w:hAnsi="Arial" w:cs="Arial"/>
        </w:rPr>
      </w:pPr>
    </w:p>
    <w:p w14:paraId="29EF12FF" w14:textId="53B882A6" w:rsidR="00A572D1" w:rsidRDefault="00A572D1" w:rsidP="001C1C10">
      <w:pPr>
        <w:jc w:val="both"/>
        <w:rPr>
          <w:rFonts w:ascii="Arial" w:hAnsi="Arial" w:cs="Arial"/>
        </w:rPr>
      </w:pPr>
    </w:p>
    <w:p w14:paraId="6878F51E" w14:textId="03605F70" w:rsidR="00A572D1" w:rsidRDefault="00A572D1" w:rsidP="001C1C10">
      <w:pPr>
        <w:jc w:val="both"/>
        <w:rPr>
          <w:rFonts w:ascii="Arial" w:hAnsi="Arial" w:cs="Arial"/>
        </w:rPr>
      </w:pPr>
    </w:p>
    <w:p w14:paraId="2339EF81" w14:textId="00A5FAF7" w:rsidR="00A572D1" w:rsidRDefault="00A572D1" w:rsidP="001C1C10">
      <w:pPr>
        <w:jc w:val="both"/>
        <w:rPr>
          <w:rFonts w:ascii="Arial" w:hAnsi="Arial" w:cs="Arial"/>
        </w:rPr>
      </w:pPr>
    </w:p>
    <w:p w14:paraId="7A9973B3" w14:textId="6BF88D0B" w:rsidR="00A572D1" w:rsidRDefault="00A572D1" w:rsidP="001C1C10">
      <w:pPr>
        <w:jc w:val="both"/>
        <w:rPr>
          <w:rFonts w:ascii="Arial" w:hAnsi="Arial" w:cs="Arial"/>
        </w:rPr>
      </w:pPr>
    </w:p>
    <w:p w14:paraId="3947BD7B" w14:textId="103CF379" w:rsidR="00A572D1" w:rsidRDefault="00A572D1" w:rsidP="001C1C10">
      <w:pPr>
        <w:jc w:val="both"/>
        <w:rPr>
          <w:rFonts w:ascii="Arial" w:hAnsi="Arial" w:cs="Arial"/>
        </w:rPr>
      </w:pPr>
    </w:p>
    <w:p w14:paraId="0D552FFE" w14:textId="181EDE3F" w:rsidR="00A572D1" w:rsidRDefault="00A572D1" w:rsidP="001C1C10">
      <w:pPr>
        <w:jc w:val="both"/>
        <w:rPr>
          <w:rFonts w:ascii="Arial" w:hAnsi="Arial" w:cs="Arial"/>
        </w:rPr>
      </w:pPr>
    </w:p>
    <w:p w14:paraId="7340C87D" w14:textId="175846B1" w:rsidR="00A572D1" w:rsidRDefault="00A572D1" w:rsidP="001C1C10">
      <w:pPr>
        <w:jc w:val="both"/>
        <w:rPr>
          <w:rFonts w:ascii="Arial" w:hAnsi="Arial" w:cs="Arial"/>
        </w:rPr>
      </w:pPr>
    </w:p>
    <w:p w14:paraId="309CC1B4" w14:textId="08BFE239" w:rsidR="00A572D1" w:rsidRDefault="00A572D1" w:rsidP="001C1C10">
      <w:pPr>
        <w:jc w:val="both"/>
        <w:rPr>
          <w:rFonts w:ascii="Arial" w:hAnsi="Arial" w:cs="Arial"/>
        </w:rPr>
      </w:pPr>
    </w:p>
    <w:p w14:paraId="4456514A" w14:textId="3E7960A5" w:rsidR="00A572D1" w:rsidRDefault="00A572D1" w:rsidP="001C1C10">
      <w:pPr>
        <w:jc w:val="both"/>
        <w:rPr>
          <w:rFonts w:ascii="Arial" w:hAnsi="Arial" w:cs="Arial"/>
        </w:rPr>
      </w:pPr>
    </w:p>
    <w:p w14:paraId="517D6ED6" w14:textId="5411D9DD" w:rsidR="00A572D1" w:rsidRDefault="00A572D1" w:rsidP="001C1C10">
      <w:pPr>
        <w:jc w:val="both"/>
        <w:rPr>
          <w:rFonts w:ascii="Arial" w:hAnsi="Arial" w:cs="Arial"/>
        </w:rPr>
      </w:pPr>
    </w:p>
    <w:p w14:paraId="4BDFD01F" w14:textId="6440111F" w:rsidR="00A572D1" w:rsidRDefault="00A572D1" w:rsidP="001C1C10">
      <w:pPr>
        <w:jc w:val="both"/>
        <w:rPr>
          <w:rFonts w:ascii="Arial" w:hAnsi="Arial" w:cs="Arial"/>
        </w:rPr>
      </w:pPr>
    </w:p>
    <w:p w14:paraId="08DDC6A1" w14:textId="3F19C556" w:rsidR="00A572D1" w:rsidRDefault="00A572D1" w:rsidP="001C1C10">
      <w:pPr>
        <w:jc w:val="both"/>
        <w:rPr>
          <w:rFonts w:ascii="Arial" w:hAnsi="Arial" w:cs="Arial"/>
        </w:rPr>
      </w:pPr>
    </w:p>
    <w:p w14:paraId="5AB44C95" w14:textId="51EACFE3" w:rsidR="00A572D1" w:rsidRDefault="00A572D1" w:rsidP="001C1C10">
      <w:pPr>
        <w:jc w:val="both"/>
        <w:rPr>
          <w:rFonts w:ascii="Arial" w:hAnsi="Arial" w:cs="Arial"/>
        </w:rPr>
      </w:pPr>
    </w:p>
    <w:p w14:paraId="3836168D" w14:textId="0E0BE5F5" w:rsidR="00A572D1" w:rsidRDefault="00A572D1" w:rsidP="001C1C10">
      <w:pPr>
        <w:jc w:val="both"/>
        <w:rPr>
          <w:rFonts w:ascii="Arial" w:hAnsi="Arial" w:cs="Arial"/>
        </w:rPr>
      </w:pPr>
    </w:p>
    <w:p w14:paraId="7981AD76" w14:textId="7EE87050" w:rsidR="00A572D1" w:rsidRDefault="00A572D1" w:rsidP="001C1C10">
      <w:pPr>
        <w:jc w:val="both"/>
        <w:rPr>
          <w:rFonts w:ascii="Arial" w:hAnsi="Arial" w:cs="Arial"/>
        </w:rPr>
      </w:pPr>
    </w:p>
    <w:p w14:paraId="3629B55C" w14:textId="791F4D7B" w:rsidR="00A572D1" w:rsidRDefault="00A572D1" w:rsidP="001C1C10">
      <w:pPr>
        <w:jc w:val="both"/>
        <w:rPr>
          <w:rFonts w:ascii="Arial" w:hAnsi="Arial" w:cs="Arial"/>
        </w:rPr>
      </w:pPr>
    </w:p>
    <w:p w14:paraId="40EC5754" w14:textId="77777777" w:rsidR="00A572D1" w:rsidRPr="00A572D1" w:rsidRDefault="00A572D1" w:rsidP="001C1C10">
      <w:pPr>
        <w:jc w:val="both"/>
        <w:rPr>
          <w:rFonts w:ascii="Arial" w:hAnsi="Arial" w:cs="Arial"/>
        </w:rPr>
      </w:pPr>
    </w:p>
    <w:p w14:paraId="1598CCB2" w14:textId="50F115E6" w:rsidR="00C6554A" w:rsidRPr="00A572D1" w:rsidRDefault="001C1C10" w:rsidP="001C1C10">
      <w:pPr>
        <w:pStyle w:val="Ttulo2"/>
        <w:jc w:val="both"/>
        <w:rPr>
          <w:rFonts w:ascii="Arial" w:hAnsi="Arial" w:cs="Arial"/>
          <w:noProof/>
          <w:sz w:val="28"/>
          <w:szCs w:val="28"/>
        </w:rPr>
      </w:pPr>
      <w:r w:rsidRPr="00A572D1">
        <w:rPr>
          <w:rFonts w:ascii="Arial" w:hAnsi="Arial" w:cs="Arial"/>
          <w:noProof/>
          <w:sz w:val="28"/>
          <w:szCs w:val="28"/>
        </w:rPr>
        <w:t>Introduccion</w:t>
      </w:r>
    </w:p>
    <w:p w14:paraId="499B9295" w14:textId="1D09DDB3" w:rsidR="002C74C0" w:rsidRPr="00A572D1" w:rsidRDefault="00484913" w:rsidP="001C1C10">
      <w:pPr>
        <w:jc w:val="both"/>
        <w:rPr>
          <w:rFonts w:ascii="Arial" w:hAnsi="Arial" w:cs="Arial"/>
          <w:noProof/>
        </w:rPr>
      </w:pPr>
    </w:p>
    <w:p w14:paraId="1E8AE469" w14:textId="0C7E79B2" w:rsidR="001C1C10" w:rsidRPr="00A572D1" w:rsidRDefault="001C1C10" w:rsidP="001C1C10">
      <w:pPr>
        <w:jc w:val="both"/>
        <w:rPr>
          <w:rFonts w:ascii="Arial" w:hAnsi="Arial" w:cs="Arial"/>
          <w:noProof/>
        </w:rPr>
      </w:pPr>
    </w:p>
    <w:p w14:paraId="6B0F55F6" w14:textId="4661B654" w:rsidR="001C1C10" w:rsidRPr="00A572D1" w:rsidRDefault="001C1C10" w:rsidP="001C1C10">
      <w:pPr>
        <w:jc w:val="both"/>
        <w:rPr>
          <w:rFonts w:ascii="Arial" w:hAnsi="Arial" w:cs="Arial"/>
          <w:noProof/>
        </w:rPr>
      </w:pPr>
    </w:p>
    <w:p w14:paraId="2D9C8703" w14:textId="71F43400" w:rsidR="001C1C10" w:rsidRPr="00A572D1" w:rsidRDefault="001C1C10" w:rsidP="001C1C10">
      <w:pPr>
        <w:pStyle w:val="Ttulo2"/>
        <w:jc w:val="both"/>
        <w:rPr>
          <w:rFonts w:ascii="Arial" w:hAnsi="Arial" w:cs="Arial"/>
          <w:noProof/>
          <w:sz w:val="28"/>
          <w:szCs w:val="28"/>
        </w:rPr>
      </w:pPr>
      <w:r w:rsidRPr="00A572D1">
        <w:rPr>
          <w:rFonts w:ascii="Arial" w:hAnsi="Arial" w:cs="Arial"/>
          <w:noProof/>
          <w:sz w:val="28"/>
          <w:szCs w:val="28"/>
        </w:rPr>
        <w:t>DESCRIPCION DEL PROBLEMA</w:t>
      </w:r>
    </w:p>
    <w:p w14:paraId="5267CE6F" w14:textId="73675AC7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5F12780E" w14:textId="39687EAA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78D020DD" w14:textId="407BD465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Descripción de la solución propuesta</w:t>
      </w:r>
    </w:p>
    <w:p w14:paraId="03D43435" w14:textId="7EE38F52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7AFE3439" w14:textId="05265D3B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2BD350EA" w14:textId="3185524F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Elección y fundamentación de la Arquitectura que mejor se ajusta para solucionar el problema</w:t>
      </w:r>
    </w:p>
    <w:p w14:paraId="62B36A5A" w14:textId="1803EDBE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69C44CD7" w14:textId="2AC4C480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59B327A8" w14:textId="39A088C1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Estrategia para garantizar una alta disponibilidad de los servicios</w:t>
      </w:r>
    </w:p>
    <w:p w14:paraId="5EAB221D" w14:textId="66488FBE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08BF6ABB" w14:textId="326E4154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58D62CAB" w14:textId="7F10BD8C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Políticas de respaldo de datos</w:t>
      </w:r>
    </w:p>
    <w:p w14:paraId="4044991F" w14:textId="22B31E71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4CA3A945" w14:textId="637B69BE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10947A7D" w14:textId="77777777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7BF22C16" w14:textId="76877B1A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Estrategia de seguridad</w:t>
      </w:r>
    </w:p>
    <w:p w14:paraId="468A9CF7" w14:textId="4EB487C5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7EC97AD0" w14:textId="28FB03FF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40D5066F" w14:textId="77777777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575C76A9" w14:textId="1EDCCCF9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Prueba de concepto en la cual se generé la carga de datos desde una fuente origen a Hadoop y</w:t>
      </w:r>
      <w:r w:rsidRPr="00A572D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72D1">
        <w:rPr>
          <w:rFonts w:ascii="Arial" w:hAnsi="Arial" w:cs="Arial"/>
          <w:sz w:val="28"/>
          <w:szCs w:val="28"/>
        </w:rPr>
        <w:t>Spark</w:t>
      </w:r>
      <w:proofErr w:type="spellEnd"/>
      <w:r w:rsidRPr="00A572D1">
        <w:rPr>
          <w:rFonts w:ascii="Arial" w:hAnsi="Arial" w:cs="Arial"/>
          <w:sz w:val="28"/>
          <w:szCs w:val="28"/>
        </w:rPr>
        <w:t xml:space="preserve"> y se aprovechen ejecutando un caso de uso</w:t>
      </w:r>
    </w:p>
    <w:p w14:paraId="17B01C57" w14:textId="5A3BEBB4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47CE37C6" w14:textId="4D3E8989" w:rsidR="001C1C10" w:rsidRPr="00A572D1" w:rsidRDefault="001C1C10" w:rsidP="001C1C10">
      <w:pPr>
        <w:jc w:val="both"/>
        <w:rPr>
          <w:rFonts w:ascii="Arial" w:hAnsi="Arial" w:cs="Arial"/>
          <w:sz w:val="28"/>
          <w:szCs w:val="28"/>
        </w:rPr>
      </w:pPr>
    </w:p>
    <w:p w14:paraId="732F281B" w14:textId="6AA8A97F" w:rsidR="001C1C10" w:rsidRPr="00A572D1" w:rsidRDefault="001C1C10" w:rsidP="001C1C10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572D1">
        <w:rPr>
          <w:rFonts w:ascii="Arial" w:hAnsi="Arial" w:cs="Arial"/>
          <w:sz w:val="28"/>
          <w:szCs w:val="28"/>
        </w:rPr>
        <w:t>Conclusión</w:t>
      </w:r>
    </w:p>
    <w:sectPr w:rsidR="001C1C10" w:rsidRPr="00A572D1" w:rsidSect="0089714F">
      <w:headerReference w:type="default" r:id="rId8"/>
      <w:footerReference w:type="default" r:id="rId9"/>
      <w:head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A7B2" w14:textId="77777777" w:rsidR="00484913" w:rsidRDefault="00484913" w:rsidP="00C6554A">
      <w:pPr>
        <w:spacing w:before="0" w:after="0" w:line="240" w:lineRule="auto"/>
      </w:pPr>
      <w:r>
        <w:separator/>
      </w:r>
    </w:p>
  </w:endnote>
  <w:endnote w:type="continuationSeparator" w:id="0">
    <w:p w14:paraId="31456575" w14:textId="77777777" w:rsidR="00484913" w:rsidRDefault="0048491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02EA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5CF9" w14:textId="77777777" w:rsidR="00484913" w:rsidRDefault="0048491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EE9F91" w14:textId="77777777" w:rsidR="00484913" w:rsidRDefault="0048491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8709" w14:textId="57C7527C" w:rsidR="001C1C10" w:rsidRDefault="001C1C10">
    <w:pPr>
      <w:pStyle w:val="Encabezado"/>
    </w:pPr>
    <w:r>
      <w:rPr>
        <w:noProof/>
      </w:rPr>
      <w:drawing>
        <wp:inline distT="0" distB="0" distL="0" distR="0" wp14:anchorId="14B4349E" wp14:editId="60535582">
          <wp:extent cx="2390775" cy="588339"/>
          <wp:effectExtent l="0" t="0" r="0" b="254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180" cy="605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59B1" w14:textId="6CC1465F" w:rsidR="001C1C10" w:rsidRDefault="001C1C10" w:rsidP="001C1C10">
    <w:pPr>
      <w:pStyle w:val="Encabezado"/>
    </w:pPr>
    <w:r>
      <w:rPr>
        <w:noProof/>
      </w:rPr>
      <w:drawing>
        <wp:inline distT="0" distB="0" distL="0" distR="0" wp14:anchorId="436241EC" wp14:editId="52E0AB91">
          <wp:extent cx="2390775" cy="588339"/>
          <wp:effectExtent l="0" t="0" r="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2180" cy="605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>Grupo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0"/>
    <w:rsid w:val="001C1C10"/>
    <w:rsid w:val="002554CD"/>
    <w:rsid w:val="00293B83"/>
    <w:rsid w:val="002B4294"/>
    <w:rsid w:val="00333D0D"/>
    <w:rsid w:val="003D555A"/>
    <w:rsid w:val="00484913"/>
    <w:rsid w:val="004C049F"/>
    <w:rsid w:val="005000E2"/>
    <w:rsid w:val="0051785D"/>
    <w:rsid w:val="006A3CE7"/>
    <w:rsid w:val="0089714F"/>
    <w:rsid w:val="009679B1"/>
    <w:rsid w:val="00986062"/>
    <w:rsid w:val="00A572D1"/>
    <w:rsid w:val="00C6554A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3CC02"/>
  <w15:chartTrackingRefBased/>
  <w15:docId w15:val="{4AEFACF3-3B66-4C24-80DC-1B7BDF05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Lo\AppData\Local\Microsoft\Office\16.0\DTS\es-ES%7bFCADB5A1-8EB6-4C31-B0AB-4D83451D41AC%7d\%7bF3C0F056-65C2-464A-A866-A9A85D0A701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{F3C0F056-65C2-464A-A866-A9A85D0A7014}tf02835058_win32</Template>
  <TotalTime>29</TotalTime>
  <Pages>4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</dc:creator>
  <cp:keywords/>
  <dc:description/>
  <cp:lastModifiedBy>Ignacio Cisternas</cp:lastModifiedBy>
  <cp:revision>1</cp:revision>
  <dcterms:created xsi:type="dcterms:W3CDTF">2021-06-16T23:38:00Z</dcterms:created>
  <dcterms:modified xsi:type="dcterms:W3CDTF">2021-06-17T00:08:00Z</dcterms:modified>
</cp:coreProperties>
</file>